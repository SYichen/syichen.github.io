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F361E" w14:textId="00C2D7FE" w:rsidR="00636F78" w:rsidRPr="00636F78" w:rsidRDefault="00CC633C" w:rsidP="00636F78">
      <w:pPr>
        <w:pStyle w:val="Title"/>
        <w:pBdr>
          <w:bottom w:val="double" w:sz="2" w:space="0" w:color="595959" w:themeColor="text1" w:themeTint="A6"/>
        </w:pBdr>
        <w:rPr>
          <w:sz w:val="22"/>
        </w:rPr>
      </w:pPr>
      <w:r w:rsidRPr="00636F78">
        <w:rPr>
          <w:sz w:val="50"/>
          <w:szCs w:val="50"/>
        </w:rPr>
        <w:t>Yichen</w:t>
      </w:r>
      <w:r>
        <w:t xml:space="preserve"> </w:t>
      </w:r>
      <w:r w:rsidRPr="00636F78">
        <w:rPr>
          <w:sz w:val="50"/>
          <w:szCs w:val="50"/>
        </w:rPr>
        <w:t>sun</w:t>
      </w:r>
      <w:r w:rsidR="00FB4721">
        <w:t xml:space="preserve">            </w:t>
      </w:r>
      <w:r w:rsidR="00685ADC" w:rsidRPr="00FB4721">
        <w:rPr>
          <w:sz w:val="22"/>
        </w:rPr>
        <w:t>yichensun@berkeley.edu</w:t>
      </w:r>
      <w:r w:rsidR="00695B61" w:rsidRPr="00FB4721">
        <w:rPr>
          <w:sz w:val="22"/>
        </w:rPr>
        <w:t xml:space="preserve"> | </w:t>
      </w:r>
      <w:r w:rsidR="00685ADC" w:rsidRPr="00FB4721">
        <w:rPr>
          <w:sz w:val="22"/>
        </w:rPr>
        <w:t>(510) 358-5955</w:t>
      </w:r>
    </w:p>
    <w:p w14:paraId="6A92456F" w14:textId="5D6953A9" w:rsidR="00BB1463" w:rsidRPr="00636F78" w:rsidRDefault="00695B61" w:rsidP="00636F78">
      <w:pPr>
        <w:spacing w:before="80"/>
        <w:rPr>
          <w:sz w:val="24"/>
          <w:szCs w:val="24"/>
        </w:rPr>
      </w:pPr>
      <w:r w:rsidRPr="00636F78">
        <w:rPr>
          <w:sz w:val="24"/>
          <w:szCs w:val="24"/>
        </w:rPr>
        <w:t>University of California, Berkeley | Computer Science &amp; Statistics, B.A.</w:t>
      </w:r>
      <w:r w:rsidR="00636F78">
        <w:rPr>
          <w:sz w:val="24"/>
          <w:szCs w:val="24"/>
        </w:rPr>
        <w:t xml:space="preserve"> |</w:t>
      </w:r>
      <w:r w:rsidR="00636F78" w:rsidRPr="00636F78">
        <w:rPr>
          <w:sz w:val="24"/>
          <w:szCs w:val="24"/>
        </w:rPr>
        <w:t xml:space="preserve"> </w:t>
      </w:r>
      <w:r w:rsidR="00BB1463" w:rsidRPr="00636F78">
        <w:rPr>
          <w:sz w:val="24"/>
          <w:szCs w:val="24"/>
        </w:rPr>
        <w:t>Class of 2020</w:t>
      </w:r>
    </w:p>
    <w:p w14:paraId="087E987B" w14:textId="77777777" w:rsidR="00BB1463" w:rsidRPr="00BB1463" w:rsidRDefault="00BB1463" w:rsidP="00BB1463">
      <w:pPr>
        <w:rPr>
          <w:sz w:val="20"/>
          <w:szCs w:val="20"/>
        </w:rPr>
      </w:pPr>
      <w:r w:rsidRPr="00BB1463">
        <w:rPr>
          <w:sz w:val="20"/>
          <w:szCs w:val="20"/>
        </w:rPr>
        <w:t>Proficient: Python, Java | Familiar: Scheme, SQL, HTML/CSS</w:t>
      </w:r>
      <w:r w:rsidRPr="00BB1463">
        <w:rPr>
          <w:sz w:val="20"/>
          <w:szCs w:val="20"/>
        </w:rPr>
        <w:t xml:space="preserve"> | Tools</w:t>
      </w:r>
      <w:r w:rsidRPr="00BB1463">
        <w:rPr>
          <w:sz w:val="20"/>
          <w:szCs w:val="20"/>
        </w:rPr>
        <w:t>: Adobe Illustrator, Adobe Photoshop</w:t>
      </w:r>
    </w:p>
    <w:p w14:paraId="5E42A0A3" w14:textId="36EFB06A" w:rsidR="00695B61" w:rsidRPr="00843164" w:rsidRDefault="00BB1463" w:rsidP="00695B61">
      <w:pPr>
        <w:pStyle w:val="Heading1"/>
        <w:pBdr>
          <w:bottom w:val="double" w:sz="2" w:space="0" w:color="595959" w:themeColor="text1" w:themeTint="A6"/>
        </w:pBdr>
      </w:pPr>
      <w:r>
        <w:t>w</w:t>
      </w:r>
      <w:r w:rsidR="00695B61">
        <w:t>ork</w:t>
      </w:r>
      <w:r w:rsidR="00636F78">
        <w:t xml:space="preserve">     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1657"/>
        <w:gridCol w:w="7415"/>
      </w:tblGrid>
      <w:tr w:rsidR="00695B61" w:rsidRPr="00843164" w14:paraId="23DC580C" w14:textId="77777777" w:rsidTr="00FB4721">
        <w:trPr>
          <w:trHeight w:val="1467"/>
          <w:tblHeader/>
        </w:trPr>
        <w:tc>
          <w:tcPr>
            <w:tcW w:w="913" w:type="pct"/>
          </w:tcPr>
          <w:p w14:paraId="3D196EEC" w14:textId="77777777" w:rsidR="00695B61" w:rsidRPr="00843164" w:rsidRDefault="00695B61" w:rsidP="00695C88">
            <w:pPr>
              <w:pStyle w:val="Date"/>
            </w:pPr>
            <w:r>
              <w:t>August 2017 –Present</w:t>
            </w:r>
          </w:p>
        </w:tc>
        <w:tc>
          <w:tcPr>
            <w:tcW w:w="4087" w:type="pct"/>
          </w:tcPr>
          <w:p w14:paraId="13C133A5" w14:textId="77777777" w:rsidR="00695B61" w:rsidRPr="00695B61" w:rsidRDefault="00695B61" w:rsidP="00695C88">
            <w:pPr>
              <w:rPr>
                <w:sz w:val="24"/>
                <w:szCs w:val="24"/>
              </w:rPr>
            </w:pPr>
            <w:r w:rsidRPr="00695B61">
              <w:rPr>
                <w:sz w:val="24"/>
                <w:szCs w:val="24"/>
              </w:rPr>
              <w:t>Undergraduate Student Instructor</w:t>
            </w:r>
            <w:r>
              <w:rPr>
                <w:sz w:val="24"/>
                <w:szCs w:val="24"/>
              </w:rPr>
              <w:t xml:space="preserve"> | </w:t>
            </w:r>
            <w:r w:rsidRPr="00695B61">
              <w:rPr>
                <w:rStyle w:val="Emphasis"/>
                <w:sz w:val="24"/>
                <w:szCs w:val="24"/>
              </w:rPr>
              <w:t>University of California, Berkeley</w:t>
            </w:r>
          </w:p>
          <w:p w14:paraId="75E70799" w14:textId="77777777" w:rsidR="00695B61" w:rsidRDefault="00695B61" w:rsidP="00695C88">
            <w:pPr>
              <w:pStyle w:val="ListBullet"/>
            </w:pPr>
            <w:r>
              <w:t>TA for Berkeley’s CS61A: The Structure and Interpretation of Computer Programs, an intro programming course taught in Python</w:t>
            </w:r>
          </w:p>
          <w:p w14:paraId="3B1B5D70" w14:textId="77777777" w:rsidR="00695B61" w:rsidRPr="00843164" w:rsidRDefault="00695B61" w:rsidP="00695C88">
            <w:pPr>
              <w:pStyle w:val="ListBullet"/>
            </w:pPr>
            <w:r>
              <w:t>hold office hours, and teach weekly discussions and labs of 35 students</w:t>
            </w:r>
          </w:p>
        </w:tc>
      </w:tr>
      <w:tr w:rsidR="00695B61" w:rsidRPr="00843164" w14:paraId="33C71045" w14:textId="77777777" w:rsidTr="00FB4721">
        <w:trPr>
          <w:trHeight w:val="16"/>
        </w:trPr>
        <w:tc>
          <w:tcPr>
            <w:tcW w:w="913" w:type="pct"/>
          </w:tcPr>
          <w:p w14:paraId="572A8D57" w14:textId="77777777" w:rsidR="00695B61" w:rsidRPr="00843164" w:rsidRDefault="00695B61" w:rsidP="00695C88">
            <w:pPr>
              <w:pStyle w:val="Date"/>
            </w:pPr>
            <w:r>
              <w:t>June 2017 – August 2017</w:t>
            </w:r>
          </w:p>
        </w:tc>
        <w:tc>
          <w:tcPr>
            <w:tcW w:w="4087" w:type="pct"/>
          </w:tcPr>
          <w:p w14:paraId="167D194D" w14:textId="77777777" w:rsidR="00695B61" w:rsidRPr="00695B61" w:rsidRDefault="00695B61" w:rsidP="00695C88">
            <w:pPr>
              <w:rPr>
                <w:sz w:val="24"/>
                <w:szCs w:val="24"/>
              </w:rPr>
            </w:pPr>
            <w:r w:rsidRPr="00695B61">
              <w:rPr>
                <w:sz w:val="24"/>
                <w:szCs w:val="24"/>
              </w:rPr>
              <w:t>Course Tutor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| </w:t>
            </w:r>
            <w:r w:rsidRPr="00695B61">
              <w:rPr>
                <w:rStyle w:val="Emphasis"/>
                <w:sz w:val="24"/>
                <w:szCs w:val="24"/>
              </w:rPr>
              <w:t>University of California, Berkeley</w:t>
            </w:r>
          </w:p>
          <w:p w14:paraId="58405884" w14:textId="77777777" w:rsidR="00695B61" w:rsidRDefault="00695B61" w:rsidP="00695C88">
            <w:pPr>
              <w:pStyle w:val="ListBullet"/>
            </w:pPr>
            <w:r>
              <w:t>reviewed</w:t>
            </w:r>
            <w:r>
              <w:t xml:space="preserve"> CS61A</w:t>
            </w:r>
            <w:r>
              <w:t xml:space="preserve"> course material with three sections </w:t>
            </w:r>
            <w:r>
              <w:t>students</w:t>
            </w:r>
            <w:r>
              <w:t xml:space="preserve"> twice a week</w:t>
            </w:r>
          </w:p>
          <w:p w14:paraId="3790ACFA" w14:textId="77777777" w:rsidR="00695B61" w:rsidRDefault="00695B61" w:rsidP="00695C88">
            <w:pPr>
              <w:pStyle w:val="ListBullet"/>
            </w:pPr>
            <w:r>
              <w:t>provided one-on-one hourly tutoring for code writing and conceptual help</w:t>
            </w:r>
          </w:p>
          <w:p w14:paraId="4448B150" w14:textId="77777777" w:rsidR="00695B61" w:rsidRPr="00843164" w:rsidRDefault="00695B61" w:rsidP="00695C88">
            <w:pPr>
              <w:pStyle w:val="ListBullet"/>
            </w:pPr>
            <w:r>
              <w:t>guest lectured on SQL fundamentals</w:t>
            </w:r>
          </w:p>
        </w:tc>
      </w:tr>
    </w:tbl>
    <w:p w14:paraId="54A42A9A" w14:textId="77777777" w:rsidR="00636F78" w:rsidRPr="00843164" w:rsidRDefault="00636F78" w:rsidP="00636F78">
      <w:pPr>
        <w:pStyle w:val="Heading1"/>
      </w:pPr>
      <w:r>
        <w:t>projects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1657"/>
        <w:gridCol w:w="7415"/>
      </w:tblGrid>
      <w:tr w:rsidR="00636F78" w:rsidRPr="00843164" w14:paraId="18AE90C7" w14:textId="77777777" w:rsidTr="00695C88">
        <w:trPr>
          <w:trHeight w:val="855"/>
          <w:tblHeader/>
        </w:trPr>
        <w:tc>
          <w:tcPr>
            <w:tcW w:w="913" w:type="pct"/>
          </w:tcPr>
          <w:p w14:paraId="39033687" w14:textId="77777777" w:rsidR="00636F78" w:rsidRPr="00695B61" w:rsidRDefault="00636F78" w:rsidP="00695C88">
            <w:pPr>
              <w:pStyle w:val="Date"/>
              <w:rPr>
                <w:sz w:val="24"/>
                <w:szCs w:val="24"/>
              </w:rPr>
            </w:pPr>
            <w:proofErr w:type="spellStart"/>
            <w:r w:rsidRPr="00695B61">
              <w:rPr>
                <w:sz w:val="24"/>
                <w:szCs w:val="24"/>
              </w:rPr>
              <w:t>BearMaps</w:t>
            </w:r>
            <w:proofErr w:type="spellEnd"/>
          </w:p>
          <w:p w14:paraId="4B4FB80D" w14:textId="77777777" w:rsidR="00636F78" w:rsidRPr="00696F29" w:rsidRDefault="00636F78" w:rsidP="00695C88">
            <w:r>
              <w:t>Java|Sp17</w:t>
            </w:r>
          </w:p>
        </w:tc>
        <w:tc>
          <w:tcPr>
            <w:tcW w:w="4087" w:type="pct"/>
          </w:tcPr>
          <w:p w14:paraId="4C54B0D9" w14:textId="77777777" w:rsidR="00636F78" w:rsidRDefault="00636F78" w:rsidP="00695C88">
            <w:pPr>
              <w:pStyle w:val="ListBullet"/>
            </w:pPr>
            <w:r w:rsidRPr="00471892">
              <w:t xml:space="preserve">implemented a graph database, and utilized data from </w:t>
            </w:r>
            <w:proofErr w:type="spellStart"/>
            <w:r w:rsidRPr="00471892">
              <w:t>OpenStreetMap</w:t>
            </w:r>
            <w:proofErr w:type="spellEnd"/>
            <w:r w:rsidRPr="00471892">
              <w:t xml:space="preserve"> to construct a</w:t>
            </w:r>
            <w:r>
              <w:t>n</w:t>
            </w:r>
            <w:r w:rsidRPr="00471892">
              <w:t xml:space="preserve"> interactive map of </w:t>
            </w:r>
            <w:r>
              <w:t xml:space="preserve">the </w:t>
            </w:r>
            <w:r w:rsidRPr="00471892">
              <w:t>UC Berkeley campus</w:t>
            </w:r>
          </w:p>
          <w:p w14:paraId="681164C6" w14:textId="77777777" w:rsidR="00636F78" w:rsidRDefault="00636F78" w:rsidP="00695C88">
            <w:pPr>
              <w:pStyle w:val="ListBullet"/>
            </w:pPr>
            <w:r>
              <w:t>users could zoom in and out on specific locations without loss of image resolution</w:t>
            </w:r>
          </w:p>
          <w:p w14:paraId="7E53E800" w14:textId="77777777" w:rsidR="00636F78" w:rsidRDefault="00636F78" w:rsidP="00695C88">
            <w:pPr>
              <w:pStyle w:val="ListBullet"/>
            </w:pPr>
            <w:r>
              <w:t>users could find</w:t>
            </w:r>
            <w:r w:rsidRPr="00717302">
              <w:t xml:space="preserve"> the shortest route between any two locations</w:t>
            </w:r>
            <w:r>
              <w:t xml:space="preserve"> by clicking on the start destination and the end point</w:t>
            </w:r>
          </w:p>
          <w:p w14:paraId="73F853AA" w14:textId="77777777" w:rsidR="00636F78" w:rsidRPr="00843164" w:rsidRDefault="00636F78" w:rsidP="00695C88">
            <w:pPr>
              <w:pStyle w:val="ListBullet"/>
            </w:pPr>
            <w:r>
              <w:t>users could search for any location, with name-search autocomplete</w:t>
            </w:r>
          </w:p>
        </w:tc>
      </w:tr>
      <w:tr w:rsidR="00636F78" w:rsidRPr="00843164" w14:paraId="0339CC1D" w14:textId="77777777" w:rsidTr="00695C88">
        <w:trPr>
          <w:trHeight w:val="1332"/>
        </w:trPr>
        <w:tc>
          <w:tcPr>
            <w:tcW w:w="913" w:type="pct"/>
          </w:tcPr>
          <w:p w14:paraId="7BF4EB0C" w14:textId="77777777" w:rsidR="00636F78" w:rsidRPr="00695B61" w:rsidRDefault="00636F78" w:rsidP="00695C88">
            <w:pPr>
              <w:pStyle w:val="Date"/>
              <w:rPr>
                <w:sz w:val="24"/>
                <w:szCs w:val="24"/>
              </w:rPr>
            </w:pPr>
            <w:r w:rsidRPr="00695B61">
              <w:rPr>
                <w:sz w:val="24"/>
                <w:szCs w:val="24"/>
              </w:rPr>
              <w:t>Database Management System</w:t>
            </w:r>
          </w:p>
          <w:p w14:paraId="7DEA1382" w14:textId="77777777" w:rsidR="00636F78" w:rsidRPr="00C74F17" w:rsidRDefault="00636F78" w:rsidP="00695C88">
            <w:r>
              <w:t>Java|Sp17</w:t>
            </w:r>
          </w:p>
        </w:tc>
        <w:tc>
          <w:tcPr>
            <w:tcW w:w="4087" w:type="pct"/>
          </w:tcPr>
          <w:p w14:paraId="17FB4EA7" w14:textId="77777777" w:rsidR="00636F78" w:rsidRDefault="00636F78" w:rsidP="00695C88">
            <w:pPr>
              <w:pStyle w:val="ListBullet"/>
            </w:pPr>
            <w:r w:rsidRPr="00C74F17">
              <w:t>implemented a relational database management system, which supported SQL-like queries including joins, filtering, and arithmetic computations</w:t>
            </w:r>
          </w:p>
          <w:p w14:paraId="1F0509DA" w14:textId="77777777" w:rsidR="00636F78" w:rsidRDefault="00636F78" w:rsidP="00695C88">
            <w:pPr>
              <w:pStyle w:val="ListBullet"/>
            </w:pPr>
            <w:r>
              <w:t xml:space="preserve">supported table imports </w:t>
            </w:r>
            <w:proofErr w:type="gramStart"/>
            <w:r>
              <w:t>from .</w:t>
            </w:r>
            <w:proofErr w:type="spellStart"/>
            <w:r>
              <w:t>tbl</w:t>
            </w:r>
            <w:proofErr w:type="spellEnd"/>
            <w:proofErr w:type="gramEnd"/>
            <w:r>
              <w:t xml:space="preserve"> files</w:t>
            </w:r>
          </w:p>
          <w:p w14:paraId="1F57B7FB" w14:textId="77777777" w:rsidR="00636F78" w:rsidRPr="00843164" w:rsidRDefault="00636F78" w:rsidP="00695C88">
            <w:pPr>
              <w:pStyle w:val="ListBullet"/>
            </w:pPr>
            <w:r>
              <w:t>parsed user queries via Regex pattern matching</w:t>
            </w:r>
            <w:bookmarkStart w:id="0" w:name="_GoBack"/>
            <w:bookmarkEnd w:id="0"/>
          </w:p>
        </w:tc>
      </w:tr>
    </w:tbl>
    <w:p w14:paraId="08123F28" w14:textId="77777777" w:rsidR="00636F78" w:rsidRPr="00843164" w:rsidRDefault="00636F78" w:rsidP="00636F78">
      <w:pPr>
        <w:pStyle w:val="Heading1"/>
        <w:pBdr>
          <w:bottom w:val="double" w:sz="2" w:space="0" w:color="595959" w:themeColor="text1" w:themeTint="A6"/>
        </w:pBdr>
      </w:pPr>
      <w:r>
        <w:t>extracurriculars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1657"/>
        <w:gridCol w:w="7415"/>
      </w:tblGrid>
      <w:tr w:rsidR="00636F78" w:rsidRPr="00843164" w14:paraId="6E41397B" w14:textId="77777777" w:rsidTr="00695C88">
        <w:trPr>
          <w:trHeight w:val="1467"/>
          <w:tblHeader/>
        </w:trPr>
        <w:tc>
          <w:tcPr>
            <w:tcW w:w="913" w:type="pct"/>
          </w:tcPr>
          <w:p w14:paraId="3F0D9AED" w14:textId="77777777" w:rsidR="00636F78" w:rsidRPr="00843164" w:rsidRDefault="00636F78" w:rsidP="00695C88">
            <w:pPr>
              <w:pStyle w:val="Date"/>
            </w:pPr>
            <w:r>
              <w:t>August 2017 –Present</w:t>
            </w:r>
          </w:p>
        </w:tc>
        <w:tc>
          <w:tcPr>
            <w:tcW w:w="4087" w:type="pct"/>
          </w:tcPr>
          <w:p w14:paraId="07FD552F" w14:textId="77777777" w:rsidR="00636F78" w:rsidRPr="00695B61" w:rsidRDefault="00636F78" w:rsidP="00695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Mentor for CS61B | Computer Science Mentors</w:t>
            </w:r>
          </w:p>
          <w:p w14:paraId="1CB9B2CF" w14:textId="77777777" w:rsidR="00636F78" w:rsidRDefault="00636F78" w:rsidP="00695C88">
            <w:pPr>
              <w:pStyle w:val="ListBullet"/>
            </w:pPr>
            <w:r>
              <w:t>mentor a small group of CS students</w:t>
            </w:r>
          </w:p>
          <w:p w14:paraId="1B0D74A9" w14:textId="77777777" w:rsidR="00636F78" w:rsidRPr="00843164" w:rsidRDefault="00636F78" w:rsidP="00695C88">
            <w:pPr>
              <w:pStyle w:val="ListBullet"/>
            </w:pPr>
            <w:r>
              <w:t>provide additional tutoring/review of course content for CS61B: Data Structures</w:t>
            </w:r>
          </w:p>
        </w:tc>
      </w:tr>
      <w:tr w:rsidR="00636F78" w:rsidRPr="00843164" w14:paraId="09F27E9B" w14:textId="77777777" w:rsidTr="00695C88">
        <w:trPr>
          <w:trHeight w:val="972"/>
        </w:trPr>
        <w:tc>
          <w:tcPr>
            <w:tcW w:w="913" w:type="pct"/>
          </w:tcPr>
          <w:p w14:paraId="57470577" w14:textId="77777777" w:rsidR="00636F78" w:rsidRPr="00843164" w:rsidRDefault="00636F78" w:rsidP="00695C88">
            <w:pPr>
              <w:pStyle w:val="Date"/>
            </w:pPr>
            <w:r>
              <w:t>August 2017 – Present</w:t>
            </w:r>
          </w:p>
        </w:tc>
        <w:tc>
          <w:tcPr>
            <w:tcW w:w="4087" w:type="pct"/>
          </w:tcPr>
          <w:p w14:paraId="5AA981B7" w14:textId="77777777" w:rsidR="00636F78" w:rsidRDefault="00636F78" w:rsidP="00695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| iOS </w:t>
            </w:r>
            <w:proofErr w:type="spellStart"/>
            <w:r>
              <w:rPr>
                <w:sz w:val="24"/>
                <w:szCs w:val="24"/>
              </w:rPr>
              <w:t>DeCal</w:t>
            </w:r>
            <w:proofErr w:type="spellEnd"/>
          </w:p>
          <w:p w14:paraId="33E2415E" w14:textId="77777777" w:rsidR="00636F78" w:rsidRPr="00843164" w:rsidRDefault="00636F78" w:rsidP="00695C88">
            <w:pPr>
              <w:pStyle w:val="ListBullet"/>
            </w:pPr>
            <w:r>
              <w:t>enrolled in a student-lead class with the goal of building a</w:t>
            </w:r>
            <w:r w:rsidRPr="00526AF2">
              <w:t xml:space="preserve"> variety of mobile apps, including one entirely of my own design</w:t>
            </w:r>
          </w:p>
        </w:tc>
      </w:tr>
    </w:tbl>
    <w:p w14:paraId="1D8EB884" w14:textId="77777777"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FC1E1" w14:textId="77777777" w:rsidR="00105E59" w:rsidRDefault="00105E59">
      <w:pPr>
        <w:spacing w:after="0"/>
      </w:pPr>
      <w:r>
        <w:separator/>
      </w:r>
    </w:p>
    <w:p w14:paraId="24ADA18B" w14:textId="77777777" w:rsidR="00105E59" w:rsidRDefault="00105E59"/>
  </w:endnote>
  <w:endnote w:type="continuationSeparator" w:id="0">
    <w:p w14:paraId="0CA5EA1B" w14:textId="77777777" w:rsidR="00105E59" w:rsidRDefault="00105E59">
      <w:pPr>
        <w:spacing w:after="0"/>
      </w:pPr>
      <w:r>
        <w:continuationSeparator/>
      </w:r>
    </w:p>
    <w:p w14:paraId="5412C135" w14:textId="77777777" w:rsidR="00105E59" w:rsidRDefault="00105E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912A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36F78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20B49" w14:textId="77777777" w:rsidR="00105E59" w:rsidRDefault="00105E59">
      <w:pPr>
        <w:spacing w:after="0"/>
      </w:pPr>
      <w:r>
        <w:separator/>
      </w:r>
    </w:p>
    <w:p w14:paraId="7787D4F8" w14:textId="77777777" w:rsidR="00105E59" w:rsidRDefault="00105E59"/>
  </w:footnote>
  <w:footnote w:type="continuationSeparator" w:id="0">
    <w:p w14:paraId="3B60AF3D" w14:textId="77777777" w:rsidR="00105E59" w:rsidRDefault="00105E59">
      <w:pPr>
        <w:spacing w:after="0"/>
      </w:pPr>
      <w:r>
        <w:continuationSeparator/>
      </w:r>
    </w:p>
    <w:p w14:paraId="072F79B3" w14:textId="77777777" w:rsidR="00105E59" w:rsidRDefault="00105E5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9E3AB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3C"/>
    <w:rsid w:val="000C0CA7"/>
    <w:rsid w:val="000F2762"/>
    <w:rsid w:val="00105E59"/>
    <w:rsid w:val="00126049"/>
    <w:rsid w:val="0014081D"/>
    <w:rsid w:val="0014523F"/>
    <w:rsid w:val="001E5BA9"/>
    <w:rsid w:val="00254924"/>
    <w:rsid w:val="002563E8"/>
    <w:rsid w:val="00260D3F"/>
    <w:rsid w:val="00471892"/>
    <w:rsid w:val="004827F9"/>
    <w:rsid w:val="004E355E"/>
    <w:rsid w:val="004E7EE1"/>
    <w:rsid w:val="00526AF2"/>
    <w:rsid w:val="00636F78"/>
    <w:rsid w:val="00650306"/>
    <w:rsid w:val="00685ADC"/>
    <w:rsid w:val="00693B17"/>
    <w:rsid w:val="00695B61"/>
    <w:rsid w:val="00696F29"/>
    <w:rsid w:val="00717302"/>
    <w:rsid w:val="00762CE4"/>
    <w:rsid w:val="00797C46"/>
    <w:rsid w:val="007E6F80"/>
    <w:rsid w:val="00843164"/>
    <w:rsid w:val="00854E7D"/>
    <w:rsid w:val="008551F7"/>
    <w:rsid w:val="00885AA2"/>
    <w:rsid w:val="008B5DC0"/>
    <w:rsid w:val="00931654"/>
    <w:rsid w:val="00A82DCC"/>
    <w:rsid w:val="00BB1463"/>
    <w:rsid w:val="00C02E26"/>
    <w:rsid w:val="00C067C5"/>
    <w:rsid w:val="00C21072"/>
    <w:rsid w:val="00C74F17"/>
    <w:rsid w:val="00CA048C"/>
    <w:rsid w:val="00CC05D9"/>
    <w:rsid w:val="00CC633C"/>
    <w:rsid w:val="00CD7582"/>
    <w:rsid w:val="00D0020C"/>
    <w:rsid w:val="00D06E8C"/>
    <w:rsid w:val="00D65641"/>
    <w:rsid w:val="00D81F4E"/>
    <w:rsid w:val="00E76367"/>
    <w:rsid w:val="00F12A61"/>
    <w:rsid w:val="00F25533"/>
    <w:rsid w:val="00F6077F"/>
    <w:rsid w:val="00F63B5F"/>
    <w:rsid w:val="00FB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85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636F78"/>
    <w:pPr>
      <w:keepNext/>
      <w:keepLines/>
      <w:pBdr>
        <w:bottom w:val="double" w:sz="2" w:space="1" w:color="595959" w:themeColor="text1" w:themeTint="A6"/>
      </w:pBdr>
      <w:spacing w:before="280" w:after="12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rsid w:val="00843164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636F78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ichensun/Library/Containers/com.microsoft.Word/Data/Library/Caches/1033/TM02919464/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0</TotalTime>
  <Pages>1</Pages>
  <Words>279</Words>
  <Characters>1593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Yichen Sun</dc:creator>
  <cp:lastModifiedBy>Yichen Sun</cp:lastModifiedBy>
  <cp:revision>2</cp:revision>
  <cp:lastPrinted>2017-09-06T04:01:00Z</cp:lastPrinted>
  <dcterms:created xsi:type="dcterms:W3CDTF">2017-09-06T04:09:00Z</dcterms:created>
  <dcterms:modified xsi:type="dcterms:W3CDTF">2017-09-06T04:09:00Z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